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bookmarkStart w:id="0" w:name="_GoBack"/>
            <w:bookmarkEnd w:id="0"/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5D4F60" w:rsidP="006D2F5D">
            <w:pPr>
              <w:pStyle w:val="Subtitel1"/>
              <w:rPr>
                <w:lang w:val="hu-HU"/>
              </w:rPr>
            </w:pPr>
            <w:r w:rsidRPr="0091771B">
              <w:rPr>
                <w:lang w:val="hu-HU"/>
              </w:rPr>
              <w:t>PROJEK</w:t>
            </w:r>
            <w:r w:rsidR="00D83C94" w:rsidRPr="0091771B">
              <w:rPr>
                <w:lang w:val="hu-HU"/>
              </w:rPr>
              <w:t>T X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E13DB5" w:rsidRPr="0091771B" w:rsidRDefault="00DB1871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="00E13DB5" w:rsidRPr="0091771B">
        <w:rPr>
          <w:lang w:val="hu-HU"/>
        </w:rPr>
        <w:tab/>
      </w:r>
    </w:p>
    <w:p w:rsidR="00B60371" w:rsidRPr="0091771B" w:rsidRDefault="00191852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="00B60371" w:rsidRPr="0091771B">
        <w:rPr>
          <w:rFonts w:ascii="Arial" w:hAnsi="Arial" w:cs="Arial"/>
          <w:lang w:val="hu-HU"/>
        </w:rPr>
        <w:t>1</w:t>
      </w:r>
      <w:r w:rsidR="00B60371" w:rsidRPr="0091771B">
        <w:rPr>
          <w:b w:val="0"/>
          <w:sz w:val="22"/>
          <w:szCs w:val="22"/>
          <w:lang w:val="hu-HU"/>
        </w:rPr>
        <w:tab/>
      </w:r>
      <w:r w:rsidR="00B60371" w:rsidRPr="0091771B">
        <w:rPr>
          <w:rFonts w:cs="Calibri"/>
          <w:lang w:val="hu-HU"/>
        </w:rPr>
        <w:t>Bevezetés</w:t>
      </w:r>
      <w:r w:rsidR="00B60371" w:rsidRPr="0091771B">
        <w:rPr>
          <w:lang w:val="hu-HU"/>
        </w:rPr>
        <w:tab/>
      </w:r>
      <w:r w:rsidR="00B60371" w:rsidRPr="0091771B">
        <w:rPr>
          <w:lang w:val="hu-HU"/>
        </w:rPr>
        <w:fldChar w:fldCharType="begin"/>
      </w:r>
      <w:r w:rsidR="00B60371" w:rsidRPr="0091771B">
        <w:rPr>
          <w:lang w:val="hu-HU"/>
        </w:rPr>
        <w:instrText xml:space="preserve"> PAGEREF _Toc356224589 \h </w:instrText>
      </w:r>
      <w:r w:rsidR="00B60371" w:rsidRPr="0091771B">
        <w:rPr>
          <w:lang w:val="hu-HU"/>
        </w:rPr>
      </w:r>
      <w:r w:rsidR="00B60371"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="00B60371"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Szükséges erőforrások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Feladatkörök és felelősségek (tesztcsapat meghatározása)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Tesztkörnyezet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Tesztadatok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Leszállítandó teszt dokumentumok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eszközök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terv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Fejlesztői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Prototípus (modul)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Integrációs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Terheléses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Biztonsági teszt (audit)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3.7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Go live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3.8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feladatok, teszt-esetek leírása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3.9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ütemterv, függőségek – tesztforgatókönyv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 és 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Tesztelt 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kritériumok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Kockázat kezelés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Hatáskörön kívül eső elemek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5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Tesztjegyzőkönyv minta 1 (Ez a fejezet annyiszor ismétlendő ahány teszt-eset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6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 minta 1 (Ez a fejezet annyiszor ismétlendő ahány tesztelési jelentés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E13DB5" w:rsidRPr="0091771B" w:rsidRDefault="00191852">
      <w:pPr>
        <w:rPr>
          <w:noProof/>
          <w:lang w:val="hu-HU"/>
        </w:rPr>
      </w:pPr>
      <w:r w:rsidRPr="0091771B">
        <w:rPr>
          <w:noProof/>
          <w:lang w:val="hu-HU"/>
        </w:rPr>
        <w:fldChar w:fldCharType="end"/>
      </w:r>
    </w:p>
    <w:p w:rsidR="006C5F21" w:rsidRPr="0091771B" w:rsidRDefault="00E6216A" w:rsidP="006A729C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w:rsidR="006C5F21" w:rsidRPr="0091771B" w:rsidTr="009977A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BE33C9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6C5F21" w:rsidRPr="0091771B" w:rsidRDefault="006C5F21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1" w:name="_Toc356224589"/>
      <w:r w:rsidRPr="0091771B">
        <w:rPr>
          <w:rFonts w:cs="Calibri"/>
          <w:lang w:val="hu-HU"/>
        </w:rPr>
        <w:lastRenderedPageBreak/>
        <w:t>Bevezetés</w:t>
      </w:r>
      <w:bookmarkEnd w:id="1"/>
    </w:p>
    <w:p w:rsidR="00C8307A" w:rsidRPr="0091771B" w:rsidRDefault="00C8307A" w:rsidP="00C8307A">
      <w:pPr>
        <w:rPr>
          <w:rFonts w:cs="Calibri"/>
          <w:lang w:val="hu-HU"/>
        </w:rPr>
      </w:pPr>
    </w:p>
    <w:p w:rsidR="00F13C5A" w:rsidRPr="0091771B" w:rsidRDefault="00B2780A" w:rsidP="00F13C5A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Ebben a fejezetben a tesztterv cé</w:t>
      </w:r>
      <w:r w:rsidR="00413E40" w:rsidRPr="0091771B">
        <w:rPr>
          <w:rFonts w:cs="Calibri"/>
          <w:lang w:val="hu-HU"/>
        </w:rPr>
        <w:t>l</w:t>
      </w:r>
      <w:r w:rsidRPr="0091771B">
        <w:rPr>
          <w:rFonts w:cs="Calibri"/>
          <w:lang w:val="hu-HU"/>
        </w:rPr>
        <w:t>ja</w:t>
      </w:r>
      <w:r w:rsidR="00413E40" w:rsidRPr="0091771B">
        <w:rPr>
          <w:rFonts w:cs="Calibri"/>
          <w:lang w:val="hu-HU"/>
        </w:rPr>
        <w:t>, hatóköre</w:t>
      </w:r>
      <w:r w:rsidRPr="0091771B">
        <w:rPr>
          <w:rFonts w:cs="Calibri"/>
          <w:lang w:val="hu-HU"/>
        </w:rPr>
        <w:t xml:space="preserve"> és felépítése </w:t>
      </w:r>
      <w:r w:rsidR="00413E40" w:rsidRPr="0091771B">
        <w:rPr>
          <w:rFonts w:cs="Calibri"/>
          <w:lang w:val="hu-HU"/>
        </w:rPr>
        <w:t>található</w:t>
      </w:r>
      <w:r w:rsidRPr="0091771B">
        <w:rPr>
          <w:rFonts w:cs="Calibri"/>
          <w:lang w:val="hu-HU"/>
        </w:rPr>
        <w:t>.</w:t>
      </w:r>
    </w:p>
    <w:p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2" w:name="_Toc356224590"/>
      <w:r w:rsidRPr="0091771B">
        <w:rPr>
          <w:rFonts w:cs="Calibri"/>
          <w:lang w:val="hu-HU"/>
        </w:rPr>
        <w:t>Tesztelési terv hatóköre, célja</w:t>
      </w:r>
      <w:bookmarkEnd w:id="2"/>
      <w:r w:rsidR="00B2780A" w:rsidRPr="0091771B">
        <w:rPr>
          <w:rFonts w:cs="Calibri"/>
          <w:lang w:val="hu-HU"/>
        </w:rPr>
        <w:t xml:space="preserve"> </w:t>
      </w:r>
    </w:p>
    <w:p w:rsidR="000676CE" w:rsidRPr="0091771B" w:rsidRDefault="000676CE" w:rsidP="000676CE">
      <w:pPr>
        <w:rPr>
          <w:rFonts w:cs="Calibri"/>
          <w:lang w:val="hu-HU"/>
        </w:rPr>
      </w:pPr>
    </w:p>
    <w:p w:rsidR="00413E40" w:rsidRPr="0091771B" w:rsidRDefault="003442B3" w:rsidP="00A7019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tesztelési terv célja a tesztelés teljes körűségének biztosítása, a tesztelés során alkalmazott eljárások és megoldások meghatározásával</w:t>
      </w:r>
      <w:r w:rsidR="00413E40" w:rsidRPr="0091771B">
        <w:rPr>
          <w:rFonts w:cs="Calibri"/>
          <w:lang w:val="hu-HU"/>
        </w:rPr>
        <w:t>.</w:t>
      </w:r>
    </w:p>
    <w:p w:rsidR="00413E40" w:rsidRPr="0091771B" w:rsidRDefault="00413E40" w:rsidP="00A70199">
      <w:pPr>
        <w:rPr>
          <w:rFonts w:cs="Calibri"/>
          <w:lang w:val="hu-HU"/>
        </w:rPr>
      </w:pPr>
    </w:p>
    <w:p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 felel &lt;proje</w:t>
      </w:r>
      <w:r w:rsidR="00376ACF" w:rsidRPr="0091771B">
        <w:rPr>
          <w:rFonts w:cs="Calibri"/>
          <w:lang w:val="hu-HU"/>
        </w:rPr>
        <w:t>k</w:t>
      </w:r>
      <w:r w:rsidRPr="0091771B">
        <w:rPr>
          <w:rFonts w:cs="Calibri"/>
          <w:lang w:val="hu-HU"/>
        </w:rPr>
        <w:t xml:space="preserve">t menedzser neve&gt;, </w:t>
      </w:r>
      <w:r w:rsidR="00086A69" w:rsidRPr="0091771B">
        <w:rPr>
          <w:rFonts w:cs="Calibri"/>
          <w:lang w:val="hu-HU"/>
        </w:rPr>
        <w:t>és a teszt</w:t>
      </w:r>
      <w:r w:rsidRPr="0091771B">
        <w:rPr>
          <w:rFonts w:cs="Calibri"/>
          <w:lang w:val="hu-HU"/>
        </w:rPr>
        <w:t>csapat hajtja végre a 2.1. fejezetben meghatározott módon.</w:t>
      </w:r>
    </w:p>
    <w:p w:rsidR="003123F5" w:rsidRPr="0091771B" w:rsidRDefault="003123F5" w:rsidP="00A70199">
      <w:pPr>
        <w:rPr>
          <w:rFonts w:cs="Calibri"/>
          <w:lang w:val="hu-HU"/>
        </w:rPr>
      </w:pPr>
    </w:p>
    <w:p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3" w:name="_Toc356224591"/>
      <w:r w:rsidRPr="0091771B">
        <w:rPr>
          <w:rFonts w:cs="Calibri"/>
          <w:lang w:val="hu-HU"/>
        </w:rPr>
        <w:t>Elvárások</w:t>
      </w:r>
      <w:bookmarkEnd w:id="3"/>
    </w:p>
    <w:p w:rsidR="00A26BB3" w:rsidRPr="0091771B" w:rsidRDefault="00A26BB3" w:rsidP="00A26BB3">
      <w:pPr>
        <w:rPr>
          <w:rFonts w:cs="Calibri"/>
          <w:lang w:val="hu-HU"/>
        </w:rPr>
      </w:pPr>
    </w:p>
    <w:p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:rsidR="00A26BB3" w:rsidRPr="0091771B" w:rsidRDefault="007A5946" w:rsidP="00A26BB3">
      <w:pPr>
        <w:numPr>
          <w:ilvl w:val="0"/>
          <w:numId w:val="22"/>
        </w:numPr>
        <w:rPr>
          <w:rFonts w:cs="Calibri"/>
          <w:lang w:val="hu-HU"/>
        </w:rPr>
      </w:pPr>
      <w:bookmarkStart w:id="4" w:name="_Toc170757923"/>
      <w:bookmarkStart w:id="5" w:name="_Toc170758578"/>
      <w:bookmarkStart w:id="6" w:name="_Toc185061477"/>
      <w:bookmarkEnd w:id="4"/>
      <w:bookmarkEnd w:id="5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:rsidR="008D26E4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 xml:space="preserve">Az xxx szervezeti egység/ projektcsapat felelős a tesztadatok előállításáért. </w:t>
      </w:r>
      <w:r w:rsidR="00A26BB3" w:rsidRPr="0091771B">
        <w:rPr>
          <w:rFonts w:cs="Calibri"/>
          <w:noProof/>
          <w:lang w:val="hu-HU"/>
        </w:rPr>
        <w:t xml:space="preserve"> </w:t>
      </w:r>
    </w:p>
    <w:p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6"/>
    <w:p w:rsidR="00DE0D67" w:rsidRPr="0091771B" w:rsidRDefault="00DE0D67" w:rsidP="00DE0D67">
      <w:pPr>
        <w:rPr>
          <w:rFonts w:cs="Calibri"/>
          <w:lang w:val="hu-HU"/>
        </w:rPr>
      </w:pPr>
    </w:p>
    <w:p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7" w:name="_Toc356224592"/>
      <w:r w:rsidRPr="0091771B">
        <w:rPr>
          <w:rFonts w:cs="Calibri"/>
          <w:lang w:val="hu-HU"/>
        </w:rPr>
        <w:lastRenderedPageBreak/>
        <w:t>Szükséges erőforrások</w:t>
      </w:r>
      <w:bookmarkEnd w:id="7"/>
    </w:p>
    <w:p w:rsidR="00461573" w:rsidRPr="0091771B" w:rsidRDefault="00461573" w:rsidP="00461573">
      <w:pPr>
        <w:rPr>
          <w:rFonts w:cs="Calibri"/>
          <w:noProof/>
          <w:lang w:val="hu-HU"/>
        </w:rPr>
      </w:pPr>
    </w:p>
    <w:p w:rsidR="00461573" w:rsidRPr="0091771B" w:rsidRDefault="00086A69" w:rsidP="00461573">
      <w:pPr>
        <w:rPr>
          <w:rFonts w:cs="Calibri"/>
          <w:noProof/>
          <w:lang w:val="hu-HU"/>
        </w:rPr>
      </w:pPr>
      <w:r w:rsidRPr="0091771B">
        <w:rPr>
          <w:rFonts w:cs="Calibri"/>
          <w:noProof/>
          <w:lang w:val="hu-HU"/>
        </w:rPr>
        <w:t>Ez a fejezet a teszteléshez szükséges erőforrásokat fejti ki.</w:t>
      </w:r>
      <w:r w:rsidR="00D4769C" w:rsidRPr="0091771B">
        <w:rPr>
          <w:rFonts w:cs="Calibri"/>
          <w:noProof/>
          <w:lang w:val="hu-HU"/>
        </w:rPr>
        <w:t xml:space="preserve"> </w:t>
      </w: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8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8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9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9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10" w:name="_Toc356224595"/>
      <w:r w:rsidRPr="0091771B">
        <w:rPr>
          <w:lang w:val="hu-HU"/>
        </w:rPr>
        <w:lastRenderedPageBreak/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10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F05CBC" w:rsidRPr="0091771B">
        <w:rPr>
          <w:rFonts w:cs="Calibri"/>
          <w:lang w:val="hu-HU"/>
        </w:rPr>
        <w:t>xxx</w:t>
      </w:r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xxx</w:t>
      </w:r>
    </w:p>
    <w:p w:rsidR="00D4769C" w:rsidRPr="0091771B" w:rsidRDefault="00D4769C" w:rsidP="008B6B05">
      <w:pPr>
        <w:rPr>
          <w:rFonts w:cs="Calibri"/>
          <w:lang w:val="hu-HU"/>
        </w:rPr>
      </w:pPr>
    </w:p>
    <w:p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:rsidR="003B3EE5" w:rsidRPr="0091771B" w:rsidRDefault="00F05CBC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461573" w:rsidRPr="0091771B" w:rsidRDefault="00792922" w:rsidP="00461573">
      <w:pPr>
        <w:pStyle w:val="Cmsor2"/>
        <w:rPr>
          <w:lang w:val="hu-HU"/>
        </w:rPr>
      </w:pPr>
      <w:bookmarkStart w:id="11" w:name="_Toc356224597"/>
      <w:r w:rsidRPr="0091771B">
        <w:rPr>
          <w:lang w:val="hu-HU"/>
        </w:rPr>
        <w:t>Leszállítandó teszt dokumentumok</w:t>
      </w:r>
      <w:bookmarkEnd w:id="11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Az összes teszt dokumentáció és leszállítandó a következő helyen érhető el: xxx</w:t>
      </w:r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12" w:name="_Toc356224598"/>
      <w:r w:rsidRPr="0091771B">
        <w:rPr>
          <w:lang w:val="hu-HU"/>
        </w:rPr>
        <w:t>Tesztelési eszközök</w:t>
      </w:r>
      <w:bookmarkEnd w:id="12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D75BD4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13" w:name="_Toc356224599"/>
      <w:r w:rsidRPr="0091771B">
        <w:rPr>
          <w:lang w:val="hu-HU"/>
        </w:rPr>
        <w:lastRenderedPageBreak/>
        <w:t>T</w:t>
      </w:r>
      <w:r w:rsidR="008E4C26" w:rsidRPr="0091771B">
        <w:rPr>
          <w:lang w:val="hu-HU"/>
        </w:rPr>
        <w:t>esztelési terv</w:t>
      </w:r>
      <w:bookmarkEnd w:id="13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>, 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14" w:name="_Toc356224600"/>
      <w:r w:rsidRPr="0091771B">
        <w:rPr>
          <w:lang w:val="hu-HU"/>
        </w:rPr>
        <w:t>Fejlesztői teszt</w:t>
      </w:r>
      <w:bookmarkEnd w:id="14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B30D49" w:rsidRPr="0091771B" w:rsidRDefault="008D07CB" w:rsidP="00B30D49">
      <w:pPr>
        <w:pStyle w:val="Cmsor2"/>
        <w:rPr>
          <w:lang w:val="hu-HU"/>
        </w:rPr>
      </w:pPr>
      <w:bookmarkStart w:id="15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15"/>
    </w:p>
    <w:p w:rsidR="00B30D49" w:rsidRPr="0091771B" w:rsidRDefault="00B30D49" w:rsidP="00B30D49">
      <w:pPr>
        <w:rPr>
          <w:lang w:val="hu-HU"/>
        </w:rPr>
      </w:pPr>
    </w:p>
    <w:p w:rsidR="00B30D49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>célja a rendszer már működő moduljainak önálló tesztelése, a modulon belüli hibák azonosításának és kiküszöbölésének érdekében. Módszere:...</w:t>
      </w:r>
    </w:p>
    <w:p w:rsidR="0033001B" w:rsidRPr="0091771B" w:rsidRDefault="00350B5D" w:rsidP="005C6EC2">
      <w:pPr>
        <w:pStyle w:val="Cmsor2"/>
        <w:rPr>
          <w:lang w:val="hu-HU"/>
        </w:rPr>
      </w:pPr>
      <w:bookmarkStart w:id="16" w:name="_Toc356224602"/>
      <w:r w:rsidRPr="0091771B">
        <w:rPr>
          <w:lang w:val="hu-HU"/>
        </w:rPr>
        <w:t>Integrációs teszt</w:t>
      </w:r>
      <w:bookmarkEnd w:id="16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180B6C" w:rsidRPr="0091771B" w:rsidRDefault="00350B5D" w:rsidP="005C6EC2">
      <w:pPr>
        <w:pStyle w:val="Cmsor2"/>
        <w:rPr>
          <w:lang w:val="hu-HU"/>
        </w:rPr>
      </w:pPr>
      <w:bookmarkStart w:id="17" w:name="_Toc356224603"/>
      <w:r w:rsidRPr="0091771B">
        <w:rPr>
          <w:lang w:val="hu-HU"/>
        </w:rPr>
        <w:t>Elfogadási teszt</w:t>
      </w:r>
      <w:bookmarkEnd w:id="17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User Acceptance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8" w:name="_Toc356224604"/>
      <w:r w:rsidRPr="0091771B">
        <w:rPr>
          <w:lang w:val="hu-HU"/>
        </w:rPr>
        <w:t>Terheléses teszt</w:t>
      </w:r>
      <w:bookmarkEnd w:id="18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9" w:name="_Toc356224605"/>
      <w:r w:rsidRPr="0091771B">
        <w:rPr>
          <w:lang w:val="hu-HU"/>
        </w:rPr>
        <w:t>Biztonsági teszt (audit)</w:t>
      </w:r>
      <w:bookmarkEnd w:id="19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r w:rsidR="00B30D49" w:rsidRPr="0091771B">
        <w:rPr>
          <w:rFonts w:cs="Calibri"/>
          <w:lang w:val="hu-HU"/>
        </w:rPr>
        <w:t>Módszere:..</w:t>
      </w:r>
      <w:r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20" w:name="_Toc356224606"/>
      <w:r w:rsidRPr="0091771B">
        <w:rPr>
          <w:lang w:val="hu-HU"/>
        </w:rPr>
        <w:t>Go live teszt</w:t>
      </w:r>
      <w:bookmarkEnd w:id="20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go</w:t>
      </w:r>
      <w:r w:rsidR="003442B3" w:rsidRPr="0091771B">
        <w:rPr>
          <w:rFonts w:cs="Calibri"/>
          <w:lang w:val="hu-HU"/>
        </w:rPr>
        <w:t xml:space="preserve">-live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46354F" w:rsidRPr="0091771B" w:rsidRDefault="005A6477" w:rsidP="005C6EC2">
      <w:pPr>
        <w:pStyle w:val="Cmsor2"/>
        <w:rPr>
          <w:lang w:val="hu-HU"/>
        </w:rPr>
      </w:pPr>
      <w:bookmarkStart w:id="21" w:name="_Toc356224607"/>
      <w:r w:rsidRPr="0091771B">
        <w:rPr>
          <w:lang w:val="hu-HU"/>
        </w:rPr>
        <w:t>Tesztelési feladatok, teszt-esetek leírása</w:t>
      </w:r>
      <w:bookmarkEnd w:id="21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lastRenderedPageBreak/>
        <w:t>…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22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22"/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F05CBC" w:rsidP="008E4C26">
      <w:pPr>
        <w:pStyle w:val="Cmsor1"/>
        <w:rPr>
          <w:lang w:val="hu-HU"/>
        </w:rPr>
      </w:pPr>
      <w:bookmarkStart w:id="23" w:name="_Toc356224550"/>
      <w:bookmarkStart w:id="24" w:name="_Toc356224609"/>
      <w:bookmarkStart w:id="25" w:name="_Toc356224552"/>
      <w:bookmarkStart w:id="26" w:name="_Toc356224611"/>
      <w:bookmarkStart w:id="27" w:name="_Toc356224555"/>
      <w:bookmarkStart w:id="28" w:name="_Toc356224614"/>
      <w:bookmarkStart w:id="29" w:name="_Toc356224558"/>
      <w:bookmarkStart w:id="30" w:name="_Toc356224617"/>
      <w:bookmarkStart w:id="31" w:name="_Toc356224562"/>
      <w:bookmarkStart w:id="32" w:name="_Toc356224621"/>
      <w:bookmarkStart w:id="33" w:name="_Toc356224563"/>
      <w:bookmarkStart w:id="34" w:name="_Toc356224622"/>
      <w:bookmarkStart w:id="35" w:name="_Toc356224566"/>
      <w:bookmarkStart w:id="36" w:name="_Toc356224625"/>
      <w:bookmarkStart w:id="37" w:name="_Toc356224568"/>
      <w:bookmarkStart w:id="38" w:name="_Toc356224627"/>
      <w:bookmarkStart w:id="39" w:name="_Toc3562246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91771B">
        <w:rPr>
          <w:lang w:val="hu-HU"/>
        </w:rPr>
        <w:lastRenderedPageBreak/>
        <w:t>Tesztelési jegyzőkönyv és tesztelési jelentés</w:t>
      </w:r>
      <w:bookmarkEnd w:id="39"/>
    </w:p>
    <w:p w:rsidR="0047177A" w:rsidRPr="0091771B" w:rsidRDefault="00F05CBC" w:rsidP="005C6EC2">
      <w:pPr>
        <w:pStyle w:val="Cmsor2"/>
        <w:rPr>
          <w:lang w:val="hu-HU"/>
        </w:rPr>
      </w:pPr>
      <w:bookmarkStart w:id="40" w:name="_Toc356224629"/>
      <w:r w:rsidRPr="0091771B">
        <w:rPr>
          <w:lang w:val="hu-HU"/>
        </w:rPr>
        <w:t>Tesztelési jegyzőkönyv</w:t>
      </w:r>
      <w:bookmarkEnd w:id="40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41" w:name="_Toc356224630"/>
      <w:r w:rsidRPr="0091771B">
        <w:rPr>
          <w:lang w:val="hu-HU"/>
        </w:rPr>
        <w:t>Tesztelési jelentés</w:t>
      </w:r>
      <w:bookmarkEnd w:id="41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42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42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5846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t>Az alábbi</w:t>
      </w:r>
      <w:r w:rsidR="00DD492D" w:rsidRPr="0091771B">
        <w:rPr>
          <w:lang w:val="hu-HU"/>
        </w:rPr>
        <w:t xml:space="preserve"> elvárások szerepelnek az üzleti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lastRenderedPageBreak/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8A55E5" w:rsidRPr="0091771B" w:rsidRDefault="005A6477" w:rsidP="008A55E5">
      <w:pPr>
        <w:pStyle w:val="Cmsor2"/>
        <w:rPr>
          <w:lang w:val="hu-HU"/>
        </w:rPr>
      </w:pPr>
      <w:bookmarkStart w:id="43" w:name="_Toc356224632"/>
      <w:r w:rsidRPr="0091771B">
        <w:rPr>
          <w:lang w:val="hu-HU"/>
        </w:rPr>
        <w:t xml:space="preserve">Elfogadási </w:t>
      </w:r>
      <w:r w:rsidR="00F41A6B" w:rsidRPr="0091771B">
        <w:rPr>
          <w:lang w:val="hu-HU"/>
        </w:rPr>
        <w:t>kritériumok</w:t>
      </w:r>
      <w:bookmarkEnd w:id="43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Pr="0091771B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A55E5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A projekt menedzser jóváhagyás</w:t>
      </w:r>
      <w:r w:rsidR="00CE5FB1" w:rsidRPr="0091771B">
        <w:rPr>
          <w:sz w:val="20"/>
          <w:szCs w:val="20"/>
        </w:rPr>
        <w:t>a</w:t>
      </w:r>
      <w:r w:rsidRPr="0091771B">
        <w:rPr>
          <w:sz w:val="20"/>
          <w:szCs w:val="20"/>
        </w:rPr>
        <w:t xml:space="preserve"> a teszt leszállítandókra. </w:t>
      </w:r>
    </w:p>
    <w:p w:rsidR="009E4613" w:rsidRPr="0091771B" w:rsidRDefault="005A6477" w:rsidP="009E4613">
      <w:pPr>
        <w:pStyle w:val="Cmsor2"/>
        <w:rPr>
          <w:lang w:val="hu-HU"/>
        </w:rPr>
      </w:pPr>
      <w:bookmarkStart w:id="44" w:name="_Toc356224633"/>
      <w:r w:rsidRPr="0091771B">
        <w:rPr>
          <w:lang w:val="hu-HU"/>
        </w:rPr>
        <w:t>Kockázat kezelés</w:t>
      </w:r>
      <w:bookmarkEnd w:id="44"/>
    </w:p>
    <w:p w:rsidR="009E4613" w:rsidRPr="0091771B" w:rsidRDefault="009E4613" w:rsidP="009E4613">
      <w:pPr>
        <w:rPr>
          <w:lang w:val="hu-HU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7E2101" w:rsidRPr="0091771B" w:rsidTr="009977A7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7E2101" w:rsidRPr="0091771B" w:rsidRDefault="007E2101" w:rsidP="00D23EF7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7E2101" w:rsidRPr="0091771B" w:rsidRDefault="007E2101" w:rsidP="00D23EF7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7E2101" w:rsidRPr="0091771B" w:rsidTr="00F55AE1">
        <w:tc>
          <w:tcPr>
            <w:tcW w:w="11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</w:tbl>
    <w:p w:rsidR="009E4613" w:rsidRPr="0091771B" w:rsidRDefault="005A6477" w:rsidP="009E4613">
      <w:pPr>
        <w:pStyle w:val="Cmsor2"/>
        <w:rPr>
          <w:lang w:val="hu-HU"/>
        </w:rPr>
      </w:pPr>
      <w:bookmarkStart w:id="45" w:name="_Toc356224634"/>
      <w:r w:rsidRPr="0091771B">
        <w:rPr>
          <w:lang w:val="hu-HU"/>
        </w:rPr>
        <w:t xml:space="preserve">Hatáskörön kívül </w:t>
      </w:r>
      <w:r w:rsidR="009E4613" w:rsidRPr="0091771B">
        <w:rPr>
          <w:lang w:val="hu-HU"/>
        </w:rPr>
        <w:t>e</w:t>
      </w:r>
      <w:r w:rsidRPr="0091771B">
        <w:rPr>
          <w:lang w:val="hu-HU"/>
        </w:rPr>
        <w:t>ső elemek</w:t>
      </w:r>
      <w:bookmarkEnd w:id="45"/>
    </w:p>
    <w:p w:rsidR="009E4613" w:rsidRPr="0091771B" w:rsidRDefault="009E4613" w:rsidP="009E4613">
      <w:pPr>
        <w:rPr>
          <w:lang w:val="hu-HU"/>
        </w:rPr>
      </w:pPr>
    </w:p>
    <w:p w:rsidR="009E4613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5A6477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9E4613" w:rsidRPr="0091771B" w:rsidRDefault="009E4613" w:rsidP="009E4613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6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46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B60371" w:rsidRPr="0091771B" w:rsidRDefault="00B60371" w:rsidP="00CC5AA2">
      <w:pPr>
        <w:pageBreakBefore/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B60371" w:rsidRPr="0091771B" w:rsidTr="003E379E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B60371" w:rsidRPr="0091771B" w:rsidRDefault="00B60371" w:rsidP="003E379E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1382"/>
        </w:trPr>
        <w:tc>
          <w:tcPr>
            <w:tcW w:w="3652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7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47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5A6477" w:rsidP="00CC5AA2">
      <w:pPr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55AE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55AE1" w:rsidRPr="0091771B" w:rsidRDefault="00F55AE1" w:rsidP="00F55AE1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1382"/>
        </w:trPr>
        <w:tc>
          <w:tcPr>
            <w:tcW w:w="3652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FA4" w:rsidRDefault="000A6FA4">
      <w:r>
        <w:separator/>
      </w:r>
    </w:p>
  </w:endnote>
  <w:endnote w:type="continuationSeparator" w:id="0">
    <w:p w:rsidR="000A6FA4" w:rsidRDefault="000A6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 w:rsidRPr="000A6FA4">
      <w:rPr>
        <w:rFonts w:ascii="Cambria" w:hAnsi="Cambria"/>
        <w:noProof/>
      </w:rPr>
      <w:t>13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FA4" w:rsidRDefault="000A6FA4">
      <w:r>
        <w:separator/>
      </w:r>
    </w:p>
  </w:footnote>
  <w:footnote w:type="continuationSeparator" w:id="0">
    <w:p w:rsidR="000A6FA4" w:rsidRDefault="000A6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EC6808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 w:rsidRPr="003442B3">
            <w:rPr>
              <w:rFonts w:cs="Calibri"/>
              <w:sz w:val="22"/>
              <w:szCs w:val="22"/>
              <w:lang w:val="hu-HU"/>
            </w:rPr>
            <w:t>Projekt neve*</w:t>
          </w:r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B60371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2013.05.02.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k2\shared\Share\doc\Koordinacios_Foosztaly\Kommunikacio\Munkaanyagok\honlap\sablonok\19_Tesztterv_Sablon_final_v2.0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0B5B48E0F744DB98A622224CED2E7" ma:contentTypeVersion="2" ma:contentTypeDescription="Create a new document." ma:contentTypeScope="" ma:versionID="46b25a41ca8ba1f238e09b6f28f0464f">
  <xsd:schema xmlns:xsd="http://www.w3.org/2001/XMLSchema" xmlns:xs="http://www.w3.org/2001/XMLSchema" xmlns:p="http://schemas.microsoft.com/office/2006/metadata/properties" xmlns:ns2="2cdbd7be-7dfa-4b8b-a6b5-3f86439d9c74" targetNamespace="http://schemas.microsoft.com/office/2006/metadata/properties" ma:root="true" ma:fieldsID="3d1f1aa359f3b2d0ed19801de8326728" ns2:_="">
    <xsd:import namespace="2cdbd7be-7dfa-4b8b-a6b5-3f86439d9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bd7be-7dfa-4b8b-a6b5-3f86439d9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AD6D4D-0C73-40D3-AFBD-E5E6EFB0B3DE}"/>
</file>

<file path=customXml/itemProps3.xml><?xml version="1.0" encoding="utf-8"?>
<ds:datastoreItem xmlns:ds="http://schemas.openxmlformats.org/officeDocument/2006/customXml" ds:itemID="{DD940963-5AE8-40AE-92C0-58855D854D92}"/>
</file>

<file path=customXml/itemProps4.xml><?xml version="1.0" encoding="utf-8"?>
<ds:datastoreItem xmlns:ds="http://schemas.openxmlformats.org/officeDocument/2006/customXml" ds:itemID="{9237A91C-B12F-43A5-89E7-8E1508A92693}"/>
</file>

<file path=docProps/app.xml><?xml version="1.0" encoding="utf-8"?>
<Properties xmlns="http://schemas.openxmlformats.org/officeDocument/2006/extended-properties" xmlns:vt="http://schemas.openxmlformats.org/officeDocument/2006/docPropsVTypes">
  <Template>19_Tesztterv_Sablon_final_v2.0</Template>
  <TotalTime>0</TotalTime>
  <Pages>13</Pages>
  <Words>1160</Words>
  <Characters>8812</Characters>
  <Application>Microsoft Office Word</Application>
  <DocSecurity>0</DocSecurity>
  <Lines>259</Lines>
  <Paragraphs>142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2018-03-07T11:45:00Z</dcterms:created>
  <dcterms:modified xsi:type="dcterms:W3CDTF">2018-03-07T11:45:00Z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0x0101005350B5B48E0F744DB98A622224CED2E7</vt:lpwstr>
  </property>
</Properties>
</file>